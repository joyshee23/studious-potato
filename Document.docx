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532" w:rsidRDefault="00677BB9">
      <w:pPr>
        <w:pStyle w:val="Heading1"/>
      </w:pPr>
      <w:proofErr w:type="spellStart"/>
      <w:r>
        <w:t>Giorentina</w:t>
      </w:r>
      <w:proofErr w:type="spellEnd"/>
      <w:r>
        <w:t xml:space="preserve">  </w:t>
      </w:r>
      <w:proofErr w:type="spellStart"/>
      <w:r>
        <w:t>ov</w:t>
      </w:r>
      <w:proofErr w:type="spellEnd"/>
      <w:r>
        <w:t xml:space="preserve"> 1</w:t>
      </w:r>
      <w:r w:rsidR="00CA5532">
        <w:t>5/,gg</w:t>
      </w:r>
    </w:p>
    <w:p w:rsidR="00CA5532" w:rsidRDefault="00CA5532" w:rsidP="00CA5532">
      <w:r>
        <w:t xml:space="preserve">Malaga home </w:t>
      </w:r>
      <w:r w:rsidR="00C46D56">
        <w:t>05</w:t>
      </w:r>
    </w:p>
    <w:p w:rsidR="00C46D56" w:rsidRDefault="002577BB" w:rsidP="00CA5532">
      <w:proofErr w:type="spellStart"/>
      <w:r>
        <w:t>Deportivo</w:t>
      </w:r>
      <w:proofErr w:type="spellEnd"/>
      <w:r>
        <w:t xml:space="preserve">  moron </w:t>
      </w:r>
      <w:r w:rsidR="008C15E4">
        <w:t>1x</w:t>
      </w:r>
    </w:p>
    <w:p w:rsidR="008C15E4" w:rsidRDefault="00621451" w:rsidP="00CA5532">
      <w:r>
        <w:t>Amiens over 15</w:t>
      </w:r>
    </w:p>
    <w:p w:rsidR="00621451" w:rsidRDefault="005B7400" w:rsidP="00CA5532">
      <w:r>
        <w:t>Amiens 1x</w:t>
      </w:r>
    </w:p>
    <w:p w:rsidR="005B7400" w:rsidRDefault="00FF49D9" w:rsidP="00CA5532">
      <w:proofErr w:type="spellStart"/>
      <w:r>
        <w:t>Guigamp</w:t>
      </w:r>
      <w:proofErr w:type="spellEnd"/>
      <w:r>
        <w:t xml:space="preserve"> </w:t>
      </w:r>
      <w:proofErr w:type="spellStart"/>
      <w:r>
        <w:t>ov</w:t>
      </w:r>
      <w:proofErr w:type="spellEnd"/>
      <w:r>
        <w:t xml:space="preserve"> 15</w:t>
      </w:r>
    </w:p>
    <w:p w:rsidR="00FF49D9" w:rsidRDefault="00E0389D" w:rsidP="00CA5532">
      <w:r>
        <w:t xml:space="preserve"> 1x</w:t>
      </w:r>
    </w:p>
    <w:p w:rsidR="00E0389D" w:rsidRDefault="00E0389D" w:rsidP="00CA5532">
      <w:proofErr w:type="spellStart"/>
      <w:r>
        <w:t>Auxere</w:t>
      </w:r>
      <w:proofErr w:type="spellEnd"/>
      <w:r>
        <w:t xml:space="preserve"> 1h </w:t>
      </w:r>
      <w:proofErr w:type="spellStart"/>
      <w:r>
        <w:t>ggNo</w:t>
      </w:r>
      <w:proofErr w:type="spellEnd"/>
      <w:r>
        <w:t xml:space="preserve"> home 05</w:t>
      </w:r>
    </w:p>
    <w:p w:rsidR="00E0389D" w:rsidRDefault="005A31ED" w:rsidP="00CA5532">
      <w:r>
        <w:t xml:space="preserve">Liverpool </w:t>
      </w:r>
      <w:proofErr w:type="spellStart"/>
      <w:r w:rsidR="00D27851">
        <w:t>sou</w:t>
      </w:r>
      <w:proofErr w:type="spellEnd"/>
      <w:r w:rsidR="00D27851">
        <w:t xml:space="preserve"> 05</w:t>
      </w:r>
    </w:p>
    <w:p w:rsidR="000C7F3E" w:rsidRPr="00CA5532" w:rsidRDefault="000C7F3E" w:rsidP="00CA5532">
      <w:proofErr w:type="spellStart"/>
      <w:r>
        <w:t>Osa</w:t>
      </w:r>
      <w:proofErr w:type="spellEnd"/>
      <w:r>
        <w:t xml:space="preserve"> 12</w:t>
      </w:r>
      <w:bookmarkStart w:id="0" w:name="_GoBack"/>
      <w:bookmarkEnd w:id="0"/>
    </w:p>
    <w:sdt>
      <w:sdtPr>
        <w:id w:val="-1461253836"/>
        <w:placeholder>
          <w:docPart w:val="40FEAF78AEBC2C4FAA1BC8379DEBA447"/>
        </w:placeholder>
        <w:temporary/>
        <w:showingPlcHdr/>
        <w15:appearance w15:val="hidden"/>
      </w:sdtPr>
      <w:sdtEndPr/>
      <w:sdtContent>
        <w:p w:rsidR="00C206B0" w:rsidRDefault="000806BD">
          <w:pPr>
            <w:pStyle w:val="ListBullet"/>
          </w:pPr>
          <w:r>
            <w:t>To take notes, just tap here and start typing.</w:t>
          </w:r>
        </w:p>
        <w:p w:rsidR="00C206B0" w:rsidRDefault="000806BD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:rsidR="00C206B0" w:rsidRDefault="000806BD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C206B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06BD" w:rsidRDefault="000806BD">
      <w:r>
        <w:separator/>
      </w:r>
    </w:p>
    <w:p w:rsidR="000806BD" w:rsidRDefault="000806BD"/>
  </w:endnote>
  <w:endnote w:type="continuationSeparator" w:id="0">
    <w:p w:rsidR="000806BD" w:rsidRDefault="000806BD">
      <w:r>
        <w:continuationSeparator/>
      </w:r>
    </w:p>
    <w:p w:rsidR="000806BD" w:rsidRDefault="000806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6B0" w:rsidRDefault="000806B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06BD" w:rsidRDefault="000806BD">
      <w:r>
        <w:separator/>
      </w:r>
    </w:p>
    <w:p w:rsidR="000806BD" w:rsidRDefault="000806BD"/>
  </w:footnote>
  <w:footnote w:type="continuationSeparator" w:id="0">
    <w:p w:rsidR="000806BD" w:rsidRDefault="000806BD">
      <w:r>
        <w:continuationSeparator/>
      </w:r>
    </w:p>
    <w:p w:rsidR="000806BD" w:rsidRDefault="000806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B9"/>
    <w:rsid w:val="000806BD"/>
    <w:rsid w:val="000C7F3E"/>
    <w:rsid w:val="002577BB"/>
    <w:rsid w:val="005A31ED"/>
    <w:rsid w:val="005B7400"/>
    <w:rsid w:val="00621451"/>
    <w:rsid w:val="00677BB9"/>
    <w:rsid w:val="008C15E4"/>
    <w:rsid w:val="00C206B0"/>
    <w:rsid w:val="00C46D56"/>
    <w:rsid w:val="00CA5532"/>
    <w:rsid w:val="00D27851"/>
    <w:rsid w:val="00E0389D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E0996"/>
  <w15:chartTrackingRefBased/>
  <w15:docId w15:val="{960C739A-B172-BF47-9E7D-213F274E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958E05-8FF5-8542-9FA1-B4FD92A6F32D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FEAF78AEBC2C4FAA1BC8379DEB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9AEA5-2678-6F47-840A-CE0468FEF12D}"/>
      </w:docPartPr>
      <w:docPartBody>
        <w:p w:rsidR="00E86773" w:rsidRDefault="004A74F2">
          <w:pPr>
            <w:pStyle w:val="ListBullet"/>
          </w:pPr>
          <w:r>
            <w:t>To take notes, just tap here and start typing.</w:t>
          </w:r>
        </w:p>
        <w:p w:rsidR="00000000" w:rsidRDefault="004A74F2">
          <w:pPr>
            <w:pStyle w:val="40FEAF78AEBC2C4FAA1BC8379DEBA447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F2"/>
    <w:rsid w:val="004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F70A9B194DF469DA24343D7B8D429">
    <w:name w:val="DC6F70A9B194DF469DA24343D7B8D42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0FEAF78AEBC2C4FAA1BC8379DEBA447">
    <w:name w:val="40FEAF78AEBC2C4FAA1BC8379DEBA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{00958E05-8FF5-8542-9FA1-B4FD92A6F32D}tf50002051.dotx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254768982206</dc:creator>
  <cp:keywords/>
  <dc:description/>
  <cp:lastModifiedBy>254768982206</cp:lastModifiedBy>
  <cp:revision>13</cp:revision>
  <dcterms:created xsi:type="dcterms:W3CDTF">2021-05-08T17:08:00Z</dcterms:created>
  <dcterms:modified xsi:type="dcterms:W3CDTF">2021-05-08T17:17:00Z</dcterms:modified>
</cp:coreProperties>
</file>